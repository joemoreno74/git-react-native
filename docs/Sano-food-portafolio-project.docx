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D50EC0" w14:paraId="2578E494" w14:textId="77777777">
        <w:tc>
          <w:tcPr>
            <w:tcW w:w="965" w:type="dxa"/>
            <w:shd w:val="clear" w:color="auto" w:fill="3A3A3A" w:themeFill="text2"/>
          </w:tcPr>
          <w:p w14:paraId="20954FB1" w14:textId="77777777" w:rsidR="00D50EC0" w:rsidRDefault="00D50EC0">
            <w:pPr>
              <w:spacing w:before="260"/>
            </w:pPr>
          </w:p>
        </w:tc>
        <w:tc>
          <w:tcPr>
            <w:tcW w:w="518" w:type="dxa"/>
          </w:tcPr>
          <w:p w14:paraId="1B1F04D5" w14:textId="77777777" w:rsidR="00D50EC0" w:rsidRDefault="00D50EC0">
            <w:pPr>
              <w:spacing w:before="260"/>
            </w:pPr>
          </w:p>
        </w:tc>
        <w:tc>
          <w:tcPr>
            <w:tcW w:w="8581" w:type="dxa"/>
          </w:tcPr>
          <w:p w14:paraId="146D80F3" w14:textId="77777777" w:rsidR="001A096E" w:rsidRPr="00C64F64" w:rsidRDefault="001A096E" w:rsidP="001A096E">
            <w:pPr>
              <w:pStyle w:val="Title"/>
              <w:rPr>
                <w:color w:val="92D050"/>
              </w:rPr>
            </w:pPr>
            <w:r>
              <w:rPr>
                <w:color w:val="00B0F0"/>
              </w:rPr>
              <w:t>sano</w:t>
            </w:r>
            <w:r w:rsidRPr="00C64F64">
              <w:rPr>
                <w:color w:val="92D050"/>
              </w:rPr>
              <w:t xml:space="preserve"> food </w:t>
            </w:r>
          </w:p>
          <w:p w14:paraId="47F893A3" w14:textId="4A54A542" w:rsidR="001A096E" w:rsidRDefault="001A096E" w:rsidP="001A096E">
            <w:pPr>
              <w:pStyle w:val="Subtitle"/>
              <w:rPr>
                <w:color w:val="00B0F0"/>
              </w:rPr>
            </w:pPr>
            <w:r w:rsidRPr="00C64F64">
              <w:rPr>
                <w:color w:val="92D050"/>
              </w:rPr>
              <w:t xml:space="preserve">Healthy Food </w:t>
            </w:r>
            <w:r w:rsidRPr="00C64F64">
              <w:rPr>
                <w:color w:val="00B0F0"/>
              </w:rPr>
              <w:t>in town</w:t>
            </w:r>
          </w:p>
          <w:p w14:paraId="2C54B004" w14:textId="77777777" w:rsidR="00BD5237" w:rsidRDefault="00BD5237" w:rsidP="001A096E">
            <w:pPr>
              <w:pStyle w:val="Subtitle"/>
              <w:rPr>
                <w:color w:val="00B0F0"/>
              </w:rPr>
            </w:pPr>
          </w:p>
          <w:p w14:paraId="0088C4E7" w14:textId="5FD6B117" w:rsidR="00BD5237" w:rsidRDefault="00BD5237" w:rsidP="001A096E">
            <w:pPr>
              <w:pStyle w:val="Subtitle"/>
              <w:rPr>
                <w:color w:val="00B0F0"/>
              </w:rPr>
            </w:pPr>
            <w:r>
              <w:rPr>
                <w:color w:val="00B0F0"/>
              </w:rPr>
              <w:t>By Dennis Chan and Joe Moreno</w:t>
            </w:r>
          </w:p>
          <w:p w14:paraId="47AF2706" w14:textId="273AC392" w:rsidR="00D50EC0" w:rsidRDefault="00D50EC0">
            <w:pPr>
              <w:pStyle w:val="Subtitle"/>
            </w:pPr>
          </w:p>
        </w:tc>
      </w:tr>
    </w:tbl>
    <w:p w14:paraId="29E5BB9D" w14:textId="77777777" w:rsidR="00D50EC0" w:rsidRDefault="00D50EC0">
      <w:pPr>
        <w:pStyle w:val="Date"/>
      </w:pPr>
    </w:p>
    <w:p w14:paraId="4D733DC6" w14:textId="0181AA3E" w:rsidR="00754924" w:rsidRPr="00754924" w:rsidRDefault="00754924" w:rsidP="00754924">
      <w:pPr>
        <w:pStyle w:val="Heading1"/>
      </w:pPr>
      <w:r w:rsidRPr="00754924">
        <w:t xml:space="preserve">How </w:t>
      </w:r>
      <w:r>
        <w:t>the</w:t>
      </w:r>
      <w:r w:rsidRPr="00754924">
        <w:t xml:space="preserve"> project will benefit from React</w:t>
      </w:r>
      <w:r w:rsidR="00EF652F">
        <w:t xml:space="preserve"> NATIVE</w:t>
      </w:r>
    </w:p>
    <w:p w14:paraId="5EA1C942" w14:textId="60F4DDE3" w:rsidR="00A34921" w:rsidRDefault="00A34921" w:rsidP="00D3518B">
      <w:pPr>
        <w:spacing w:line="276" w:lineRule="auto"/>
        <w:jc w:val="both"/>
      </w:pPr>
      <w:r w:rsidRPr="008838A4">
        <w:rPr>
          <w:b/>
          <w:bCs/>
        </w:rPr>
        <w:t>“Sano Food”</w:t>
      </w:r>
      <w:r>
        <w:t xml:space="preserve"> </w:t>
      </w:r>
      <w:r w:rsidR="00EF652F">
        <w:t>mobile app</w:t>
      </w:r>
      <w:r w:rsidR="00EA7D96">
        <w:t xml:space="preserve"> will be </w:t>
      </w:r>
      <w:r>
        <w:t>designed to create a community atmosphere as a good, healthy</w:t>
      </w:r>
      <w:r w:rsidR="00F51F57">
        <w:t xml:space="preserve"> and </w:t>
      </w:r>
      <w:r>
        <w:t>friendly</w:t>
      </w:r>
      <w:r w:rsidR="00402C01">
        <w:t xml:space="preserve"> </w:t>
      </w:r>
      <w:r w:rsidR="00F51F57">
        <w:t>restaurant</w:t>
      </w:r>
      <w:r>
        <w:t xml:space="preserve">. A priority of </w:t>
      </w:r>
      <w:r w:rsidRPr="008838A4">
        <w:rPr>
          <w:b/>
          <w:bCs/>
        </w:rPr>
        <w:t>“Sano Food”</w:t>
      </w:r>
      <w:r>
        <w:t xml:space="preserve"> will be</w:t>
      </w:r>
      <w:r w:rsidR="00EA7D96">
        <w:t xml:space="preserve"> to offer a</w:t>
      </w:r>
      <w:r>
        <w:t xml:space="preserve"> </w:t>
      </w:r>
      <w:r w:rsidR="00EA7D96">
        <w:t xml:space="preserve">simple </w:t>
      </w:r>
      <w:r>
        <w:t>menu, yet creative</w:t>
      </w:r>
      <w:r w:rsidR="00402C01">
        <w:t>;</w:t>
      </w:r>
      <w:r w:rsidR="00EA7D96">
        <w:t xml:space="preserve"> and m</w:t>
      </w:r>
      <w:r w:rsidR="00EA7D96" w:rsidRPr="00EA7D96">
        <w:t xml:space="preserve">ake it </w:t>
      </w:r>
      <w:r w:rsidR="00EA7D96">
        <w:t>e</w:t>
      </w:r>
      <w:r w:rsidR="00EA7D96" w:rsidRPr="00EA7D96">
        <w:t xml:space="preserve">asy to </w:t>
      </w:r>
      <w:r w:rsidR="00EA7D96">
        <w:t>m</w:t>
      </w:r>
      <w:r w:rsidR="00EA7D96" w:rsidRPr="00EA7D96">
        <w:t xml:space="preserve">ake </w:t>
      </w:r>
      <w:r w:rsidR="00EA7D96">
        <w:t>table r</w:t>
      </w:r>
      <w:r w:rsidR="00EA7D96" w:rsidRPr="00EA7D96">
        <w:t>eservations</w:t>
      </w:r>
      <w:r w:rsidR="00402C01">
        <w:t xml:space="preserve"> throughout the multiple locations in </w:t>
      </w:r>
      <w:r w:rsidR="001A096E">
        <w:t>the United States</w:t>
      </w:r>
      <w:r w:rsidR="00402C01">
        <w:t xml:space="preserve">. </w:t>
      </w:r>
    </w:p>
    <w:p w14:paraId="24B0FFAD" w14:textId="6DBDE488" w:rsidR="00170F29" w:rsidRDefault="005F65FB" w:rsidP="00D3518B">
      <w:pPr>
        <w:spacing w:line="276" w:lineRule="auto"/>
        <w:jc w:val="both"/>
      </w:pPr>
      <w:r w:rsidRPr="005F65FB">
        <w:rPr>
          <w:b/>
          <w:bCs/>
        </w:rPr>
        <w:t xml:space="preserve">React </w:t>
      </w:r>
      <w:r w:rsidR="00EF652F">
        <w:rPr>
          <w:b/>
          <w:bCs/>
        </w:rPr>
        <w:t xml:space="preserve">Native </w:t>
      </w:r>
      <w:r>
        <w:t xml:space="preserve">will </w:t>
      </w:r>
      <w:r w:rsidRPr="005F65FB">
        <w:t xml:space="preserve">let </w:t>
      </w:r>
      <w:r>
        <w:t>us</w:t>
      </w:r>
      <w:r w:rsidRPr="005F65FB">
        <w:t xml:space="preserve"> split the U</w:t>
      </w:r>
      <w:r>
        <w:t xml:space="preserve">ser </w:t>
      </w:r>
      <w:r w:rsidRPr="005F65FB">
        <w:t>I</w:t>
      </w:r>
      <w:r>
        <w:t>nterface</w:t>
      </w:r>
      <w:r w:rsidRPr="005F65FB">
        <w:t xml:space="preserve"> into independent</w:t>
      </w:r>
      <w:r>
        <w:t xml:space="preserve"> and</w:t>
      </w:r>
      <w:r w:rsidRPr="005F65FB">
        <w:t xml:space="preserve"> reusable pieces</w:t>
      </w:r>
      <w:r w:rsidR="002B7AE5">
        <w:t xml:space="preserve"> and will also p</w:t>
      </w:r>
      <w:r w:rsidR="002B7AE5" w:rsidRPr="00170F29">
        <w:t xml:space="preserve">roduce </w:t>
      </w:r>
      <w:r w:rsidR="002B7AE5">
        <w:t xml:space="preserve">a </w:t>
      </w:r>
      <w:r w:rsidR="002B7AE5" w:rsidRPr="00170F29">
        <w:t xml:space="preserve">dynamic </w:t>
      </w:r>
      <w:r w:rsidR="00EF652F">
        <w:t>mobile app</w:t>
      </w:r>
      <w:r w:rsidR="002B7AE5" w:rsidRPr="00170F29">
        <w:t xml:space="preserve"> with fresh content</w:t>
      </w:r>
      <w:r w:rsidR="002B7AE5">
        <w:t>.</w:t>
      </w:r>
    </w:p>
    <w:p w14:paraId="109064E5" w14:textId="50A6AD98" w:rsidR="00170F29" w:rsidRDefault="00EF652F" w:rsidP="00D3518B">
      <w:pPr>
        <w:spacing w:line="276" w:lineRule="auto"/>
        <w:jc w:val="both"/>
      </w:pPr>
      <w:r w:rsidRPr="00EF652F">
        <w:rPr>
          <w:b/>
          <w:bCs/>
        </w:rPr>
        <w:t xml:space="preserve">What will React Native allow </w:t>
      </w:r>
      <w:r>
        <w:rPr>
          <w:b/>
          <w:bCs/>
        </w:rPr>
        <w:t xml:space="preserve">us </w:t>
      </w:r>
      <w:r w:rsidRPr="00EF652F">
        <w:rPr>
          <w:b/>
          <w:bCs/>
        </w:rPr>
        <w:t xml:space="preserve">to do that would have been difficult with </w:t>
      </w:r>
      <w:proofErr w:type="gramStart"/>
      <w:r w:rsidRPr="00EF652F">
        <w:rPr>
          <w:b/>
          <w:bCs/>
        </w:rPr>
        <w:t>React?</w:t>
      </w:r>
      <w:r w:rsidR="00170F29">
        <w:t>:</w:t>
      </w:r>
      <w:proofErr w:type="gramEnd"/>
    </w:p>
    <w:p w14:paraId="279FA3C4" w14:textId="057584EA" w:rsidR="00EF652F" w:rsidRDefault="00EF652F" w:rsidP="00EF652F">
      <w:pPr>
        <w:pStyle w:val="ListParagraph"/>
        <w:numPr>
          <w:ilvl w:val="0"/>
          <w:numId w:val="16"/>
        </w:numPr>
        <w:spacing w:line="276" w:lineRule="auto"/>
        <w:jc w:val="both"/>
      </w:pPr>
      <w:r w:rsidRPr="00EF652F">
        <w:t>React is ideal for building dynamic, high performing, responsive UI for web interfaces, while React Native is meant to give mobile apps a truly native feel.</w:t>
      </w:r>
    </w:p>
    <w:p w14:paraId="0302523A" w14:textId="13229860" w:rsidR="00507096" w:rsidRPr="00507096" w:rsidRDefault="00507096" w:rsidP="00507096">
      <w:pPr>
        <w:pStyle w:val="ListParagraph"/>
        <w:numPr>
          <w:ilvl w:val="0"/>
          <w:numId w:val="16"/>
        </w:numPr>
        <w:spacing w:line="276" w:lineRule="auto"/>
        <w:jc w:val="both"/>
      </w:pPr>
      <w:r w:rsidRPr="00507096">
        <w:t>For a new developer, learning React may take much more time, compared to React Native. It means that the learning curve for React</w:t>
      </w:r>
      <w:r>
        <w:t xml:space="preserve"> </w:t>
      </w:r>
      <w:r w:rsidRPr="00507096">
        <w:t>is more, and this can be an issue for new developers who are attempting to build an app using React</w:t>
      </w:r>
      <w:r>
        <w:t>.</w:t>
      </w:r>
    </w:p>
    <w:p w14:paraId="0878BB56" w14:textId="77777777" w:rsidR="00507096" w:rsidRPr="00EF652F" w:rsidRDefault="00507096" w:rsidP="00507096">
      <w:pPr>
        <w:pStyle w:val="ListParagraph"/>
        <w:spacing w:line="276" w:lineRule="auto"/>
        <w:jc w:val="both"/>
      </w:pPr>
    </w:p>
    <w:p w14:paraId="7FB2D731" w14:textId="77777777" w:rsidR="00A34921" w:rsidRDefault="00A34921" w:rsidP="00A34921"/>
    <w:p w14:paraId="0AF67A6D" w14:textId="728FCBA3" w:rsidR="00CC3358" w:rsidRDefault="00CC3358" w:rsidP="00CC3358">
      <w:pPr>
        <w:pStyle w:val="Heading1"/>
      </w:pPr>
      <w:r>
        <w:lastRenderedPageBreak/>
        <w:t xml:space="preserve">expected list of </w:t>
      </w:r>
      <w:r w:rsidR="00754924">
        <w:t>react components</w:t>
      </w:r>
    </w:p>
    <w:p w14:paraId="2CC35262" w14:textId="63FD7BFB" w:rsidR="00CC3358" w:rsidRDefault="008838A4" w:rsidP="00E93B46">
      <w:r w:rsidRPr="008838A4">
        <w:rPr>
          <w:b/>
          <w:bCs/>
        </w:rPr>
        <w:t>“Sano Food”</w:t>
      </w:r>
      <w:r w:rsidR="00CC3358">
        <w:t xml:space="preserve"> </w:t>
      </w:r>
      <w:r w:rsidR="00A34921">
        <w:t>will provide</w:t>
      </w:r>
      <w:r w:rsidR="00142BD2">
        <w:t xml:space="preserve"> the following</w:t>
      </w:r>
      <w:r w:rsidR="001A096E">
        <w:t xml:space="preserve"> components</w:t>
      </w:r>
      <w:r w:rsidR="00E93B46">
        <w:t>:</w:t>
      </w:r>
    </w:p>
    <w:p w14:paraId="5C3C4893" w14:textId="7FE2C14F" w:rsidR="00CC3358" w:rsidRPr="00142BD2" w:rsidRDefault="00F9220A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>
        <w:rPr>
          <w:b/>
          <w:bCs/>
        </w:rPr>
        <w:t>Home Navigation</w:t>
      </w:r>
      <w:r w:rsidR="00142BD2" w:rsidRPr="00142BD2">
        <w:rPr>
          <w:b/>
          <w:bCs/>
        </w:rPr>
        <w:t>:</w:t>
      </w:r>
      <w:r w:rsidR="00142BD2">
        <w:t xml:space="preserve"> Used to navigate between the main menu links.</w:t>
      </w:r>
    </w:p>
    <w:p w14:paraId="0FB91A7A" w14:textId="2EFBE1EB" w:rsidR="00CC3358" w:rsidRPr="00F9220A" w:rsidRDefault="00F9220A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F9220A">
        <w:rPr>
          <w:b/>
          <w:bCs/>
        </w:rPr>
        <w:t>Bottom Navigation</w:t>
      </w:r>
      <w:r w:rsidR="00142BD2" w:rsidRPr="00F9220A">
        <w:rPr>
          <w:b/>
          <w:bCs/>
        </w:rPr>
        <w:t>:</w:t>
      </w:r>
      <w:r w:rsidR="00142BD2" w:rsidRPr="00F9220A">
        <w:t xml:space="preserve"> To navigate between the main menu links.</w:t>
      </w:r>
    </w:p>
    <w:p w14:paraId="4C4052C1" w14:textId="0F54FB83" w:rsidR="00142BD2" w:rsidRDefault="00142BD2" w:rsidP="00142BD2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>Table Reservation:</w:t>
      </w:r>
      <w:r>
        <w:t xml:space="preserve"> Used to make table reservations.</w:t>
      </w:r>
    </w:p>
    <w:p w14:paraId="0794B3E4" w14:textId="16DE2518" w:rsidR="00142BD2" w:rsidRPr="001A096E" w:rsidRDefault="001A096E" w:rsidP="00142BD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A096E">
        <w:rPr>
          <w:b/>
          <w:bCs/>
        </w:rPr>
        <w:t>R</w:t>
      </w:r>
      <w:r w:rsidR="00142BD2" w:rsidRPr="001A096E">
        <w:rPr>
          <w:b/>
          <w:bCs/>
        </w:rPr>
        <w:t>estaurant</w:t>
      </w:r>
      <w:r>
        <w:rPr>
          <w:b/>
          <w:bCs/>
        </w:rPr>
        <w:t>’s</w:t>
      </w:r>
      <w:r w:rsidR="00142BD2" w:rsidRPr="001A096E">
        <w:rPr>
          <w:b/>
          <w:bCs/>
        </w:rPr>
        <w:t xml:space="preserve"> locations</w:t>
      </w:r>
      <w:r>
        <w:rPr>
          <w:b/>
          <w:bCs/>
        </w:rPr>
        <w:t xml:space="preserve">: </w:t>
      </w:r>
      <w:r w:rsidRPr="001A096E">
        <w:t>To list</w:t>
      </w:r>
      <w:r>
        <w:t xml:space="preserve"> the multiple locations across the United States so </w:t>
      </w:r>
      <w:r w:rsidRPr="00BE04CD">
        <w:t xml:space="preserve">when guests head to </w:t>
      </w:r>
      <w:r>
        <w:t>the</w:t>
      </w:r>
      <w:r w:rsidRPr="00BE04CD">
        <w:t xml:space="preserve"> </w:t>
      </w:r>
      <w:r w:rsidR="00EB7D13">
        <w:t>app</w:t>
      </w:r>
      <w:r w:rsidRPr="00BE04CD">
        <w:t xml:space="preserve">, </w:t>
      </w:r>
      <w:r>
        <w:t>they would</w:t>
      </w:r>
      <w:r w:rsidRPr="00BE04CD">
        <w:t xml:space="preserve"> grab the most basic information</w:t>
      </w:r>
      <w:r>
        <w:t>:</w:t>
      </w:r>
      <w:r w:rsidRPr="00BE04CD">
        <w:t xml:space="preserve"> the address</w:t>
      </w:r>
      <w:r>
        <w:t xml:space="preserve"> and</w:t>
      </w:r>
      <w:r w:rsidRPr="00BE04CD">
        <w:t xml:space="preserve"> the </w:t>
      </w:r>
      <w:r>
        <w:t xml:space="preserve">operating </w:t>
      </w:r>
      <w:r w:rsidRPr="00BE04CD">
        <w:t>hours</w:t>
      </w:r>
      <w:r>
        <w:t>.</w:t>
      </w:r>
    </w:p>
    <w:p w14:paraId="6EC5D99D" w14:textId="3ED47AB1" w:rsidR="00142BD2" w:rsidRDefault="001A096E" w:rsidP="00142BD2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 xml:space="preserve">Chef Food </w:t>
      </w:r>
      <w:r w:rsidR="00142BD2" w:rsidRPr="007D7F6E">
        <w:rPr>
          <w:b/>
          <w:bCs/>
        </w:rPr>
        <w:t>Cards:</w:t>
      </w:r>
      <w:r w:rsidR="00142BD2">
        <w:t xml:space="preserve"> Used to show chef recommended dishes.</w:t>
      </w:r>
    </w:p>
    <w:p w14:paraId="7873B01D" w14:textId="4F698DCA" w:rsidR="00F51F57" w:rsidRDefault="00F51F57" w:rsidP="00142BD2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 xml:space="preserve">Food Menu Navigation: </w:t>
      </w:r>
      <w:r w:rsidRPr="00F51F57">
        <w:t>To display the menu</w:t>
      </w:r>
      <w:r>
        <w:t xml:space="preserve"> according to the different categories, such as juices, breakfast, dinner and lunch.</w:t>
      </w:r>
    </w:p>
    <w:p w14:paraId="29056963" w14:textId="77777777" w:rsidR="00F671DF" w:rsidRDefault="00F671DF"/>
    <w:p w14:paraId="41ABCDF4" w14:textId="66A6A02B" w:rsidR="00E93B46" w:rsidRDefault="00754924" w:rsidP="00E93B46">
      <w:pPr>
        <w:pStyle w:val="Heading1"/>
      </w:pPr>
      <w:r>
        <w:t>team responsabilities</w:t>
      </w:r>
    </w:p>
    <w:p w14:paraId="1C107CB4" w14:textId="5ADFF1CC" w:rsidR="00F671DF" w:rsidRPr="00F671DF" w:rsidRDefault="00F671DF" w:rsidP="00F671DF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</w:rPr>
      </w:pPr>
      <w:r w:rsidRPr="00F671DF">
        <w:rPr>
          <w:b/>
          <w:bCs/>
        </w:rPr>
        <w:t>Joe Moreno:</w:t>
      </w:r>
    </w:p>
    <w:p w14:paraId="2A833065" w14:textId="77777777" w:rsidR="007906D4" w:rsidRPr="007906D4" w:rsidRDefault="007906D4" w:rsidP="00F671DF">
      <w:pPr>
        <w:pStyle w:val="ListParagraph"/>
        <w:numPr>
          <w:ilvl w:val="1"/>
          <w:numId w:val="11"/>
        </w:numPr>
        <w:spacing w:line="276" w:lineRule="auto"/>
        <w:jc w:val="both"/>
      </w:pPr>
      <w:r w:rsidRPr="007906D4">
        <w:t>Home Navigation</w:t>
      </w:r>
      <w:r w:rsidRPr="007906D4">
        <w:t xml:space="preserve"> </w:t>
      </w:r>
    </w:p>
    <w:p w14:paraId="6DA9CECD" w14:textId="1F7164F6" w:rsidR="00F671DF" w:rsidRDefault="00F671DF" w:rsidP="00F671DF">
      <w:pPr>
        <w:pStyle w:val="ListParagraph"/>
        <w:numPr>
          <w:ilvl w:val="1"/>
          <w:numId w:val="11"/>
        </w:numPr>
        <w:spacing w:line="276" w:lineRule="auto"/>
        <w:jc w:val="both"/>
      </w:pPr>
      <w:r w:rsidRPr="00F671DF">
        <w:t xml:space="preserve">Food Menu Navigation </w:t>
      </w:r>
    </w:p>
    <w:p w14:paraId="73DC1D56" w14:textId="09477EF5" w:rsidR="00670AE8" w:rsidRDefault="00670AE8" w:rsidP="00670AE8">
      <w:pPr>
        <w:pStyle w:val="ListParagraph"/>
        <w:numPr>
          <w:ilvl w:val="1"/>
          <w:numId w:val="11"/>
        </w:numPr>
        <w:spacing w:line="276" w:lineRule="auto"/>
        <w:jc w:val="both"/>
      </w:pPr>
      <w:r w:rsidRPr="00F671DF">
        <w:t xml:space="preserve">Restaurant’s locations </w:t>
      </w:r>
      <w:r w:rsidR="007906D4">
        <w:t>Navigation</w:t>
      </w:r>
    </w:p>
    <w:p w14:paraId="624B0A6F" w14:textId="77777777" w:rsidR="00670AE8" w:rsidRPr="00F671DF" w:rsidRDefault="00670AE8" w:rsidP="00670AE8">
      <w:pPr>
        <w:pStyle w:val="ListParagraph"/>
        <w:spacing w:line="276" w:lineRule="auto"/>
        <w:ind w:left="1440"/>
        <w:jc w:val="both"/>
      </w:pPr>
    </w:p>
    <w:p w14:paraId="72DD2CEC" w14:textId="6D371421" w:rsidR="00F671DF" w:rsidRDefault="00F671DF" w:rsidP="00F671DF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</w:rPr>
      </w:pPr>
      <w:r w:rsidRPr="00F671DF">
        <w:rPr>
          <w:b/>
          <w:bCs/>
        </w:rPr>
        <w:t>Dennis Chan:</w:t>
      </w:r>
    </w:p>
    <w:p w14:paraId="750C258E" w14:textId="06802733" w:rsidR="00670AE8" w:rsidRPr="007906D4" w:rsidRDefault="007906D4" w:rsidP="00670AE8">
      <w:pPr>
        <w:pStyle w:val="ListParagraph"/>
        <w:numPr>
          <w:ilvl w:val="1"/>
          <w:numId w:val="11"/>
        </w:numPr>
        <w:spacing w:line="276" w:lineRule="auto"/>
        <w:jc w:val="both"/>
      </w:pPr>
      <w:r w:rsidRPr="007906D4">
        <w:t>Bottom Navigation</w:t>
      </w:r>
    </w:p>
    <w:p w14:paraId="793D682D" w14:textId="68599301" w:rsidR="00F671DF" w:rsidRDefault="00F671DF" w:rsidP="00F671DF">
      <w:pPr>
        <w:pStyle w:val="ListParagraph"/>
        <w:numPr>
          <w:ilvl w:val="1"/>
          <w:numId w:val="11"/>
        </w:numPr>
        <w:spacing w:line="276" w:lineRule="auto"/>
        <w:jc w:val="both"/>
      </w:pPr>
      <w:r w:rsidRPr="00F671DF">
        <w:t xml:space="preserve">Table Reservation </w:t>
      </w:r>
    </w:p>
    <w:p w14:paraId="0CB45A3D" w14:textId="1B4FEBFC" w:rsidR="00D3518B" w:rsidRDefault="00670AE8" w:rsidP="00526447">
      <w:pPr>
        <w:pStyle w:val="ListParagraph"/>
        <w:numPr>
          <w:ilvl w:val="1"/>
          <w:numId w:val="11"/>
        </w:numPr>
        <w:spacing w:line="276" w:lineRule="auto"/>
        <w:jc w:val="both"/>
      </w:pPr>
      <w:r w:rsidRPr="00F671DF">
        <w:t>Chef Food Card</w:t>
      </w:r>
      <w:r w:rsidR="00987C54">
        <w:t>s</w:t>
      </w:r>
    </w:p>
    <w:sectPr w:rsidR="00D3518B">
      <w:footerReference w:type="default" r:id="rId7"/>
      <w:footerReference w:type="firs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0FDE6" w14:textId="77777777" w:rsidR="008A0E7E" w:rsidRDefault="008A0E7E">
      <w:pPr>
        <w:spacing w:after="0" w:line="240" w:lineRule="auto"/>
      </w:pPr>
      <w:r>
        <w:separator/>
      </w:r>
    </w:p>
  </w:endnote>
  <w:endnote w:type="continuationSeparator" w:id="0">
    <w:p w14:paraId="1C0F3539" w14:textId="77777777" w:rsidR="008A0E7E" w:rsidRDefault="008A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308AF" w14:textId="77777777" w:rsidR="00D50EC0" w:rsidRDefault="002A2E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430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99CB6" w14:textId="77777777" w:rsidR="008838A4" w:rsidRDefault="008838A4" w:rsidP="008838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652DE3A2" w14:textId="77777777" w:rsidR="008838A4" w:rsidRDefault="00883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17030" w14:textId="77777777" w:rsidR="008A0E7E" w:rsidRDefault="008A0E7E">
      <w:pPr>
        <w:spacing w:after="0" w:line="240" w:lineRule="auto"/>
      </w:pPr>
      <w:r>
        <w:separator/>
      </w:r>
    </w:p>
  </w:footnote>
  <w:footnote w:type="continuationSeparator" w:id="0">
    <w:p w14:paraId="4F6CA079" w14:textId="77777777" w:rsidR="008A0E7E" w:rsidRDefault="008A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85A59"/>
    <w:multiLevelType w:val="hybridMultilevel"/>
    <w:tmpl w:val="B8AE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B1744"/>
    <w:multiLevelType w:val="hybridMultilevel"/>
    <w:tmpl w:val="9EA2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644AC"/>
    <w:multiLevelType w:val="hybridMultilevel"/>
    <w:tmpl w:val="5F1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8661C"/>
    <w:multiLevelType w:val="hybridMultilevel"/>
    <w:tmpl w:val="0F30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A6E68"/>
    <w:multiLevelType w:val="hybridMultilevel"/>
    <w:tmpl w:val="B666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46356"/>
    <w:multiLevelType w:val="hybridMultilevel"/>
    <w:tmpl w:val="4F0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6C39"/>
    <w:multiLevelType w:val="hybridMultilevel"/>
    <w:tmpl w:val="4A9A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72F3C"/>
    <w:multiLevelType w:val="hybridMultilevel"/>
    <w:tmpl w:val="76A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7"/>
  </w:num>
  <w:num w:numId="15">
    <w:abstractNumId w:val="16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9"/>
    <w:rsid w:val="00010C2D"/>
    <w:rsid w:val="00064B87"/>
    <w:rsid w:val="000674E9"/>
    <w:rsid w:val="000C2893"/>
    <w:rsid w:val="00142BD2"/>
    <w:rsid w:val="00170F29"/>
    <w:rsid w:val="001A096E"/>
    <w:rsid w:val="002A2E95"/>
    <w:rsid w:val="002B14F9"/>
    <w:rsid w:val="002B7AE5"/>
    <w:rsid w:val="002E55E8"/>
    <w:rsid w:val="0038414E"/>
    <w:rsid w:val="00402C01"/>
    <w:rsid w:val="00507096"/>
    <w:rsid w:val="00532B4D"/>
    <w:rsid w:val="005F65FB"/>
    <w:rsid w:val="00670AE8"/>
    <w:rsid w:val="00754924"/>
    <w:rsid w:val="007906D4"/>
    <w:rsid w:val="00800CA8"/>
    <w:rsid w:val="008838A4"/>
    <w:rsid w:val="008A0E7E"/>
    <w:rsid w:val="009224D3"/>
    <w:rsid w:val="00987C54"/>
    <w:rsid w:val="009F72FB"/>
    <w:rsid w:val="009F7C94"/>
    <w:rsid w:val="00A34921"/>
    <w:rsid w:val="00AB2160"/>
    <w:rsid w:val="00AC6177"/>
    <w:rsid w:val="00B210FE"/>
    <w:rsid w:val="00BD5237"/>
    <w:rsid w:val="00BE04CD"/>
    <w:rsid w:val="00CC3358"/>
    <w:rsid w:val="00D3518B"/>
    <w:rsid w:val="00D50EC0"/>
    <w:rsid w:val="00E93B46"/>
    <w:rsid w:val="00EA7D96"/>
    <w:rsid w:val="00EB7D13"/>
    <w:rsid w:val="00EE1880"/>
    <w:rsid w:val="00EF652F"/>
    <w:rsid w:val="00F51F57"/>
    <w:rsid w:val="00F671DF"/>
    <w:rsid w:val="00F9220A"/>
    <w:rsid w:val="00FA3AF8"/>
    <w:rsid w:val="00F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3D52"/>
  <w15:chartTrackingRefBased/>
  <w15:docId w15:val="{903B69BE-F480-7940-A889-77A9DD0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067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18B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B4D"/>
    <w:rPr>
      <w:color w:val="8052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Library/Containers/com.microsoft.Word/Data/Library/Application%20Support/Microsoft/Office/16.0/DTS/en-US%7b4EBABA5C-DE3C-F74B-AA54-31DEEADB7D45%7d/%7b17870871-C24D-1A4F-AF52-F4D5BE3AE785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{17870871-C24D-1A4F-AF52-F4D5BE3AE785}tf10002077.dotx</Template>
  <TotalTime>213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Moreno</dc:creator>
  <cp:keywords/>
  <dc:description/>
  <cp:lastModifiedBy>Joe Moreno</cp:lastModifiedBy>
  <cp:revision>9</cp:revision>
  <dcterms:created xsi:type="dcterms:W3CDTF">2021-01-28T16:35:00Z</dcterms:created>
  <dcterms:modified xsi:type="dcterms:W3CDTF">2021-01-28T21:19:00Z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